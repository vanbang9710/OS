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5B5" w14:textId="77777777" w:rsidR="00A10484" w:rsidRDefault="00DC6CCB">
      <w:pPr>
        <w:pStyle w:val="Title"/>
      </w:pPr>
      <w:r>
        <w:t xml:space="preserve">Chapter 3 </w:t>
      </w:r>
      <w:r w:rsidR="00AC2261">
        <w:t xml:space="preserve">programming </w:t>
      </w:r>
      <w:r>
        <w:t>practice</w:t>
      </w:r>
    </w:p>
    <w:p w14:paraId="03672150" w14:textId="77777777" w:rsidR="00855982" w:rsidRPr="00855982" w:rsidRDefault="00007AD8" w:rsidP="00855982">
      <w:pPr>
        <w:pStyle w:val="Heading1"/>
      </w:pPr>
      <w:r w:rsidRPr="003B22F1">
        <w:rPr>
          <w:highlight w:val="yellow"/>
        </w:rPr>
        <w:t>Semaphore sample</w:t>
      </w:r>
    </w:p>
    <w:p w14:paraId="2675A227" w14:textId="77777777" w:rsidR="00855982" w:rsidRDefault="00007AD8" w:rsidP="00007AD8">
      <w:r>
        <w:t xml:space="preserve">Study the semaphore sample </w:t>
      </w:r>
      <w:r w:rsidR="002B5717">
        <w:t>demo</w:t>
      </w:r>
      <w:r>
        <w:t>.</w:t>
      </w:r>
    </w:p>
    <w:p w14:paraId="09DA6C77" w14:textId="77777777" w:rsidR="002B5717" w:rsidRDefault="002B5717" w:rsidP="00007AD8">
      <w:r>
        <w:rPr>
          <w:noProof/>
          <w:lang w:eastAsia="en-US"/>
        </w:rPr>
        <w:drawing>
          <wp:inline distT="0" distB="0" distL="0" distR="0" wp14:anchorId="1B7C53D6" wp14:editId="0BA8EFF8">
            <wp:extent cx="594360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D0D9" w14:textId="7CA6DA28" w:rsidR="002B5717" w:rsidRDefault="002B5717" w:rsidP="00007AD8">
      <w:r>
        <w:t xml:space="preserve">The demo includes </w:t>
      </w:r>
      <w:r w:rsidRPr="006142CB">
        <w:rPr>
          <w:highlight w:val="yellow"/>
        </w:rPr>
        <w:t>t</w:t>
      </w:r>
      <w:r w:rsidR="006142CB" w:rsidRPr="006142CB">
        <w:rPr>
          <w:highlight w:val="yellow"/>
        </w:rPr>
        <w:t>hree</w:t>
      </w:r>
      <w:r w:rsidRPr="006142CB">
        <w:rPr>
          <w:highlight w:val="yellow"/>
        </w:rPr>
        <w:t xml:space="preserve"> programs:</w:t>
      </w:r>
    </w:p>
    <w:p w14:paraId="117BD07A" w14:textId="77777777" w:rsidR="002B5717" w:rsidRPr="006142CB" w:rsidRDefault="002B5717" w:rsidP="00007AD8">
      <w:pPr>
        <w:rPr>
          <w:highlight w:val="yellow"/>
        </w:rPr>
      </w:pPr>
      <w:r w:rsidRPr="006142CB">
        <w:rPr>
          <w:highlight w:val="yellow"/>
        </w:rPr>
        <w:t>+ Producer.cpp =&gt; write the data into the shared buffer</w:t>
      </w:r>
    </w:p>
    <w:p w14:paraId="55F9A246" w14:textId="77777777" w:rsidR="002B5717" w:rsidRPr="006142CB" w:rsidRDefault="002B5717" w:rsidP="00007AD8">
      <w:pPr>
        <w:rPr>
          <w:highlight w:val="yellow"/>
        </w:rPr>
      </w:pPr>
      <w:r w:rsidRPr="006142CB">
        <w:rPr>
          <w:highlight w:val="yellow"/>
        </w:rPr>
        <w:t>+ Consumer.cpp =&gt; read the data from the shared buffer</w:t>
      </w:r>
    </w:p>
    <w:p w14:paraId="64D33BFB" w14:textId="77777777" w:rsidR="002B5717" w:rsidRDefault="002B5717" w:rsidP="00007AD8">
      <w:r w:rsidRPr="006142CB">
        <w:rPr>
          <w:highlight w:val="yellow"/>
        </w:rPr>
        <w:t>+ sem_util.cpp =&gt; the shared semaphore library.</w:t>
      </w:r>
    </w:p>
    <w:p w14:paraId="16B1033F" w14:textId="77777777" w:rsidR="002B5717" w:rsidRDefault="00207C27" w:rsidP="00207C27">
      <w:pPr>
        <w:pStyle w:val="Heading2"/>
      </w:pPr>
      <w:r w:rsidRPr="006142CB">
        <w:rPr>
          <w:highlight w:val="yellow"/>
        </w:rPr>
        <w:t>Compile the demo</w:t>
      </w:r>
    </w:p>
    <w:p w14:paraId="1FD6536B" w14:textId="77777777" w:rsidR="00207C27" w:rsidRDefault="00207C27" w:rsidP="00207C27">
      <w:r>
        <w:t>Run make</w:t>
      </w:r>
    </w:p>
    <w:p w14:paraId="7C4AE6F1" w14:textId="77777777" w:rsidR="00207C27" w:rsidRDefault="00207C27" w:rsidP="00207C27">
      <w:r>
        <w:rPr>
          <w:noProof/>
          <w:lang w:eastAsia="en-US"/>
        </w:rPr>
        <w:drawing>
          <wp:inline distT="0" distB="0" distL="0" distR="0" wp14:anchorId="6B0AAB8C" wp14:editId="13640B61">
            <wp:extent cx="484822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98CB" w14:textId="77777777" w:rsidR="00207C27" w:rsidRDefault="00207C27" w:rsidP="00207C27">
      <w:pPr>
        <w:pStyle w:val="Heading2"/>
      </w:pPr>
      <w:r>
        <w:t>Run demo</w:t>
      </w:r>
    </w:p>
    <w:p w14:paraId="40149DA8" w14:textId="77777777" w:rsidR="00207C27" w:rsidRDefault="00207C27" w:rsidP="00207C27">
      <w:r w:rsidRPr="006142CB">
        <w:rPr>
          <w:highlight w:val="yellow"/>
        </w:rPr>
        <w:t>Open two putty session to run two programs concurrently</w:t>
      </w:r>
    </w:p>
    <w:p w14:paraId="71F0FDCF" w14:textId="77777777" w:rsidR="00207C27" w:rsidRPr="006142CB" w:rsidRDefault="00B55B84" w:rsidP="00207C27">
      <w:pPr>
        <w:rPr>
          <w:highlight w:val="yellow"/>
        </w:rPr>
      </w:pPr>
      <w:r w:rsidRPr="006142CB">
        <w:rPr>
          <w:highlight w:val="yellow"/>
        </w:rPr>
        <w:t>+ Run producer first</w:t>
      </w:r>
    </w:p>
    <w:p w14:paraId="4545EEDA" w14:textId="77777777" w:rsidR="00B55B84" w:rsidRDefault="00B55B84" w:rsidP="00207C27">
      <w:r w:rsidRPr="006142CB">
        <w:rPr>
          <w:highlight w:val="yellow"/>
        </w:rPr>
        <w:t>It stops when the buffer is full.</w:t>
      </w:r>
    </w:p>
    <w:p w14:paraId="26E8F664" w14:textId="77777777" w:rsidR="00B55B84" w:rsidRDefault="00B55B84" w:rsidP="00207C27">
      <w:r>
        <w:rPr>
          <w:noProof/>
          <w:lang w:eastAsia="en-US"/>
        </w:rPr>
        <w:drawing>
          <wp:inline distT="0" distB="0" distL="0" distR="0" wp14:anchorId="001542E9" wp14:editId="4AB4A0BD">
            <wp:extent cx="310515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1F5" w14:textId="77777777" w:rsidR="00B55B84" w:rsidRDefault="00B55B84" w:rsidP="00207C27">
      <w:r w:rsidRPr="006142CB">
        <w:rPr>
          <w:highlight w:val="yellow"/>
        </w:rPr>
        <w:t>+ Run consumer next</w:t>
      </w:r>
    </w:p>
    <w:p w14:paraId="27C0A6B9" w14:textId="77777777" w:rsidR="00B55B84" w:rsidRDefault="006D72E1" w:rsidP="00207C27">
      <w:r>
        <w:rPr>
          <w:noProof/>
          <w:lang w:eastAsia="en-US"/>
        </w:rPr>
        <w:drawing>
          <wp:inline distT="0" distB="0" distL="0" distR="0" wp14:anchorId="0E874011" wp14:editId="75B17F46">
            <wp:extent cx="5943600" cy="2108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BE35" w14:textId="77777777" w:rsidR="00B55B84" w:rsidRDefault="00B55B84" w:rsidP="00207C27">
      <w:r>
        <w:t>The two programs send data from producer to consumer</w:t>
      </w:r>
    </w:p>
    <w:p w14:paraId="4435B72B" w14:textId="77777777" w:rsidR="002C64F0" w:rsidRPr="002C64F0" w:rsidRDefault="002C64F0" w:rsidP="00207C27">
      <w:pPr>
        <w:rPr>
          <w:color w:val="FF0000"/>
        </w:rPr>
      </w:pPr>
      <w:r w:rsidRPr="002C64F0">
        <w:rPr>
          <w:color w:val="FF0000"/>
        </w:rPr>
        <w:t xml:space="preserve">Press </w:t>
      </w:r>
      <w:proofErr w:type="spellStart"/>
      <w:r w:rsidRPr="002C64F0">
        <w:rPr>
          <w:color w:val="FF0000"/>
        </w:rPr>
        <w:t>ctl+c</w:t>
      </w:r>
      <w:proofErr w:type="spellEnd"/>
      <w:r w:rsidRPr="002C64F0">
        <w:rPr>
          <w:color w:val="FF0000"/>
        </w:rPr>
        <w:t xml:space="preserve"> to stop the infinite loop programs</w:t>
      </w:r>
    </w:p>
    <w:p w14:paraId="5BC0C423" w14:textId="77777777" w:rsidR="00B55B84" w:rsidRDefault="004C22BA" w:rsidP="004C22BA">
      <w:pPr>
        <w:pStyle w:val="Heading1"/>
      </w:pPr>
      <w:r w:rsidRPr="00307320">
        <w:rPr>
          <w:highlight w:val="yellow"/>
        </w:rPr>
        <w:t>Problem</w:t>
      </w:r>
    </w:p>
    <w:p w14:paraId="0D31528D" w14:textId="37690F44" w:rsidR="004C22BA" w:rsidRDefault="004C22BA" w:rsidP="004C22BA">
      <w:r w:rsidRPr="00307320">
        <w:rPr>
          <w:highlight w:val="yellow"/>
        </w:rPr>
        <w:t>Modify the sample to send the content of a file from Producer to Consumer</w:t>
      </w:r>
      <w:r w:rsidR="00CC4F98" w:rsidRPr="00307320">
        <w:rPr>
          <w:highlight w:val="yellow"/>
        </w:rPr>
        <w:t>.</w:t>
      </w:r>
    </w:p>
    <w:p w14:paraId="3838AAEA" w14:textId="77777777" w:rsidR="00CC4F98" w:rsidRPr="006E2C3D" w:rsidRDefault="00CC4F98" w:rsidP="00CC4F98">
      <w:pPr>
        <w:pStyle w:val="ListParagraph"/>
        <w:numPr>
          <w:ilvl w:val="0"/>
          <w:numId w:val="30"/>
        </w:numPr>
        <w:rPr>
          <w:highlight w:val="yellow"/>
        </w:rPr>
      </w:pPr>
      <w:r w:rsidRPr="006E2C3D">
        <w:rPr>
          <w:highlight w:val="yellow"/>
        </w:rPr>
        <w:t>The default file name (for sending) is input.dat</w:t>
      </w:r>
    </w:p>
    <w:p w14:paraId="7101959E" w14:textId="77777777" w:rsidR="00CC4F98" w:rsidRPr="006E2C3D" w:rsidRDefault="00CC4F98" w:rsidP="00CC4F98">
      <w:pPr>
        <w:pStyle w:val="ListParagraph"/>
        <w:numPr>
          <w:ilvl w:val="0"/>
          <w:numId w:val="30"/>
        </w:numPr>
        <w:rPr>
          <w:highlight w:val="yellow"/>
        </w:rPr>
      </w:pPr>
      <w:r w:rsidRPr="006E2C3D">
        <w:rPr>
          <w:highlight w:val="yellow"/>
        </w:rPr>
        <w:t>The expected file name from the consumer is output.dat</w:t>
      </w:r>
    </w:p>
    <w:p w14:paraId="64D5BA98" w14:textId="77777777" w:rsidR="00CC4F98" w:rsidRPr="006E2C3D" w:rsidRDefault="00CC4F98" w:rsidP="00CC4F98">
      <w:pPr>
        <w:pStyle w:val="ListParagraph"/>
        <w:numPr>
          <w:ilvl w:val="0"/>
          <w:numId w:val="30"/>
        </w:numPr>
        <w:rPr>
          <w:highlight w:val="yellow"/>
        </w:rPr>
      </w:pPr>
      <w:r w:rsidRPr="006E2C3D">
        <w:rPr>
          <w:highlight w:val="yellow"/>
        </w:rPr>
        <w:t xml:space="preserve">The file is </w:t>
      </w:r>
      <w:r w:rsidR="00C57303" w:rsidRPr="006E2C3D">
        <w:rPr>
          <w:highlight w:val="yellow"/>
        </w:rPr>
        <w:t xml:space="preserve">in </w:t>
      </w:r>
      <w:r w:rsidRPr="006E2C3D">
        <w:rPr>
          <w:highlight w:val="yellow"/>
        </w:rPr>
        <w:t>either text or binary</w:t>
      </w:r>
      <w:r w:rsidR="00C57303" w:rsidRPr="006E2C3D">
        <w:rPr>
          <w:highlight w:val="yellow"/>
        </w:rPr>
        <w:t xml:space="preserve"> format</w:t>
      </w:r>
    </w:p>
    <w:p w14:paraId="76643E25" w14:textId="77777777" w:rsidR="00B71105" w:rsidRPr="006E2C3D" w:rsidRDefault="00B71105" w:rsidP="00CC4F98">
      <w:pPr>
        <w:pStyle w:val="ListParagraph"/>
        <w:numPr>
          <w:ilvl w:val="0"/>
          <w:numId w:val="30"/>
        </w:numPr>
        <w:rPr>
          <w:highlight w:val="yellow"/>
        </w:rPr>
      </w:pPr>
      <w:r w:rsidRPr="006E2C3D">
        <w:rPr>
          <w:highlight w:val="yellow"/>
        </w:rPr>
        <w:t>The producer exits when the data is sent</w:t>
      </w:r>
    </w:p>
    <w:p w14:paraId="7EB104FA" w14:textId="77777777" w:rsidR="00B71105" w:rsidRPr="006E2C3D" w:rsidRDefault="00B71105" w:rsidP="00CC4F98">
      <w:pPr>
        <w:pStyle w:val="ListParagraph"/>
        <w:numPr>
          <w:ilvl w:val="0"/>
          <w:numId w:val="30"/>
        </w:numPr>
        <w:rPr>
          <w:highlight w:val="yellow"/>
        </w:rPr>
      </w:pPr>
      <w:r w:rsidRPr="006E2C3D">
        <w:rPr>
          <w:highlight w:val="yellow"/>
        </w:rPr>
        <w:t>The consumer exits when all the data is received and saved to output.dat</w:t>
      </w:r>
    </w:p>
    <w:p w14:paraId="6818EE9E" w14:textId="77777777" w:rsidR="00CC4F98" w:rsidRDefault="000C177F" w:rsidP="000C177F">
      <w:pPr>
        <w:pStyle w:val="Heading2"/>
      </w:pPr>
      <w:r>
        <w:t>Info</w:t>
      </w:r>
    </w:p>
    <w:p w14:paraId="1F8710B9" w14:textId="77777777" w:rsidR="000C177F" w:rsidRPr="006E2C3D" w:rsidRDefault="000C177F" w:rsidP="000C177F">
      <w:pPr>
        <w:pStyle w:val="ListParagraph"/>
        <w:numPr>
          <w:ilvl w:val="0"/>
          <w:numId w:val="31"/>
        </w:numPr>
        <w:rPr>
          <w:highlight w:val="yellow"/>
        </w:rPr>
      </w:pPr>
      <w:r w:rsidRPr="006E2C3D">
        <w:rPr>
          <w:highlight w:val="yellow"/>
        </w:rPr>
        <w:t xml:space="preserve">The </w:t>
      </w:r>
      <w:proofErr w:type="spellStart"/>
      <w:r w:rsidRPr="006E2C3D">
        <w:rPr>
          <w:highlight w:val="yellow"/>
        </w:rPr>
        <w:t>common.h</w:t>
      </w:r>
      <w:proofErr w:type="spellEnd"/>
      <w:r w:rsidRPr="006E2C3D">
        <w:rPr>
          <w:highlight w:val="yellow"/>
        </w:rPr>
        <w:t xml:space="preserve"> file is modified for storing the data. </w:t>
      </w:r>
    </w:p>
    <w:p w14:paraId="1B993D36" w14:textId="77777777" w:rsidR="000C177F" w:rsidRPr="006E2C3D" w:rsidRDefault="000C177F" w:rsidP="000C177F">
      <w:pPr>
        <w:pStyle w:val="ListParagraph"/>
        <w:numPr>
          <w:ilvl w:val="0"/>
          <w:numId w:val="31"/>
        </w:numPr>
        <w:rPr>
          <w:highlight w:val="yellow"/>
        </w:rPr>
      </w:pPr>
      <w:r w:rsidRPr="006E2C3D">
        <w:rPr>
          <w:highlight w:val="yellow"/>
        </w:rPr>
        <w:t>The buffer is now in char data type: each time send a byte from the provider to consumer.</w:t>
      </w:r>
    </w:p>
    <w:p w14:paraId="60CDF657" w14:textId="77777777" w:rsidR="000C177F" w:rsidRPr="006E2C3D" w:rsidRDefault="000C177F" w:rsidP="000C177F">
      <w:pPr>
        <w:pStyle w:val="ListParagraph"/>
        <w:numPr>
          <w:ilvl w:val="0"/>
          <w:numId w:val="31"/>
        </w:numPr>
        <w:rPr>
          <w:highlight w:val="yellow"/>
        </w:rPr>
      </w:pPr>
      <w:r w:rsidRPr="006E2C3D">
        <w:rPr>
          <w:highlight w:val="yellow"/>
        </w:rPr>
        <w:t xml:space="preserve">done variable is to mark the end of the file (all the bytes of the file </w:t>
      </w:r>
      <w:proofErr w:type="gramStart"/>
      <w:r w:rsidRPr="006E2C3D">
        <w:rPr>
          <w:highlight w:val="yellow"/>
        </w:rPr>
        <w:t>is</w:t>
      </w:r>
      <w:proofErr w:type="gramEnd"/>
      <w:r w:rsidRPr="006E2C3D">
        <w:rPr>
          <w:highlight w:val="yellow"/>
        </w:rPr>
        <w:t xml:space="preserve"> already sent)</w:t>
      </w:r>
      <w:r w:rsidR="008D2E6A" w:rsidRPr="006E2C3D">
        <w:rPr>
          <w:highlight w:val="yellow"/>
        </w:rPr>
        <w:t xml:space="preserve">. </w:t>
      </w:r>
      <w:r w:rsidR="0064796A" w:rsidRPr="006E2C3D">
        <w:rPr>
          <w:highlight w:val="yellow"/>
        </w:rPr>
        <w:t>One of the</w:t>
      </w:r>
      <w:r w:rsidR="008D2E6A" w:rsidRPr="006E2C3D">
        <w:rPr>
          <w:highlight w:val="yellow"/>
        </w:rPr>
        <w:t xml:space="preserve"> condition</w:t>
      </w:r>
      <w:r w:rsidR="0064796A" w:rsidRPr="006E2C3D">
        <w:rPr>
          <w:highlight w:val="yellow"/>
        </w:rPr>
        <w:t>s</w:t>
      </w:r>
      <w:r w:rsidR="008D2E6A" w:rsidRPr="006E2C3D">
        <w:rPr>
          <w:highlight w:val="yellow"/>
        </w:rPr>
        <w:t xml:space="preserve"> to exit the loop</w:t>
      </w:r>
    </w:p>
    <w:p w14:paraId="58704A82" w14:textId="77777777" w:rsidR="000C177F" w:rsidRPr="000C177F" w:rsidRDefault="000C177F" w:rsidP="000C177F"/>
    <w:p w14:paraId="66E7546F" w14:textId="77777777" w:rsidR="000C177F" w:rsidRDefault="000C177F" w:rsidP="000C177F">
      <w:r>
        <w:rPr>
          <w:noProof/>
          <w:lang w:eastAsia="en-US"/>
        </w:rPr>
        <w:drawing>
          <wp:inline distT="0" distB="0" distL="0" distR="0" wp14:anchorId="356C9BFD" wp14:editId="22A9009E">
            <wp:extent cx="481965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2627" w14:textId="77777777" w:rsidR="00CB30E4" w:rsidRDefault="00CB30E4" w:rsidP="00CB30E4">
      <w:pPr>
        <w:pStyle w:val="Heading2"/>
      </w:pPr>
      <w:r w:rsidRPr="006E2C3D">
        <w:rPr>
          <w:highlight w:val="yellow"/>
        </w:rPr>
        <w:t>Running expectation</w:t>
      </w:r>
    </w:p>
    <w:p w14:paraId="1B877B5D" w14:textId="77777777" w:rsidR="00CB30E4" w:rsidRDefault="00CB30E4" w:rsidP="00CB30E4">
      <w:r>
        <w:rPr>
          <w:noProof/>
          <w:lang w:eastAsia="en-US"/>
        </w:rPr>
        <w:drawing>
          <wp:inline distT="0" distB="0" distL="0" distR="0" wp14:anchorId="488980B8" wp14:editId="5E1BEC15">
            <wp:extent cx="5943600" cy="341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666B" w14:textId="77777777" w:rsidR="00CB30E4" w:rsidRDefault="00CB30E4" w:rsidP="00CB30E4">
      <w:r>
        <w:t xml:space="preserve">The </w:t>
      </w:r>
      <w:r w:rsidRPr="006E2C3D">
        <w:rPr>
          <w:highlight w:val="yellow"/>
        </w:rPr>
        <w:t>result</w:t>
      </w:r>
    </w:p>
    <w:p w14:paraId="5329E339" w14:textId="77777777" w:rsidR="00CB30E4" w:rsidRPr="00CB30E4" w:rsidRDefault="00CB30E4" w:rsidP="00CB30E4">
      <w:r>
        <w:rPr>
          <w:noProof/>
          <w:lang w:eastAsia="en-US"/>
        </w:rPr>
        <w:drawing>
          <wp:inline distT="0" distB="0" distL="0" distR="0" wp14:anchorId="703CC847" wp14:editId="66DC4626">
            <wp:extent cx="516255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DF12" w14:textId="77777777" w:rsidR="00C76874" w:rsidRDefault="00C76874" w:rsidP="00CC4F98">
      <w:pPr>
        <w:pStyle w:val="Heading2"/>
      </w:pPr>
      <w:r w:rsidRPr="006E2C3D">
        <w:rPr>
          <w:highlight w:val="yellow"/>
        </w:rPr>
        <w:t>Hint</w:t>
      </w:r>
    </w:p>
    <w:p w14:paraId="34C07574" w14:textId="77777777" w:rsidR="00C76874" w:rsidRPr="006E2C3D" w:rsidRDefault="00C76874" w:rsidP="004C22BA">
      <w:pPr>
        <w:rPr>
          <w:highlight w:val="yellow"/>
        </w:rPr>
      </w:pPr>
      <w:r w:rsidRPr="006E2C3D">
        <w:rPr>
          <w:highlight w:val="yellow"/>
        </w:rPr>
        <w:t>+ Producer: reads each byte from the file and puts it into the buffer. Exit when the file is all sent.</w:t>
      </w:r>
    </w:p>
    <w:p w14:paraId="5666BAA8" w14:textId="77777777" w:rsidR="00C76874" w:rsidRDefault="00C76874" w:rsidP="004C22BA">
      <w:r w:rsidRPr="006E2C3D">
        <w:rPr>
          <w:highlight w:val="yellow"/>
        </w:rPr>
        <w:t>+ Consumer: gets each byte from the buffer and writes it to a new file.</w:t>
      </w:r>
      <w:r>
        <w:t xml:space="preserve"> </w:t>
      </w:r>
    </w:p>
    <w:p w14:paraId="3E139EDD" w14:textId="77777777" w:rsidR="00430DDE" w:rsidRDefault="00430DDE" w:rsidP="004C22BA">
      <w:r>
        <w:t>NOTE:</w:t>
      </w:r>
    </w:p>
    <w:p w14:paraId="11C26A57" w14:textId="77777777" w:rsidR="00430DDE" w:rsidRDefault="00430DDE" w:rsidP="004C22BA">
      <w:r w:rsidRPr="00430DDE">
        <w:rPr>
          <w:highlight w:val="yellow"/>
        </w:rPr>
        <w:t>Write your name and student ID in the first line of the producer.cpp and consumer.cpp</w:t>
      </w:r>
    </w:p>
    <w:p w14:paraId="6A764E37" w14:textId="77777777" w:rsidR="00CC4F98" w:rsidRDefault="00CC4F98" w:rsidP="00CC4F98">
      <w:pPr>
        <w:pStyle w:val="Heading2"/>
      </w:pPr>
      <w:r w:rsidRPr="006E2C3D">
        <w:rPr>
          <w:highlight w:val="yellow"/>
        </w:rPr>
        <w:t>Reference</w:t>
      </w:r>
    </w:p>
    <w:p w14:paraId="57A3802D" w14:textId="77777777" w:rsidR="00CC4F98" w:rsidRPr="006E2C3D" w:rsidRDefault="00CC4F98" w:rsidP="004C22BA">
      <w:pPr>
        <w:rPr>
          <w:highlight w:val="yellow"/>
        </w:rPr>
      </w:pPr>
      <w:r w:rsidRPr="006E2C3D">
        <w:rPr>
          <w:highlight w:val="yellow"/>
        </w:rPr>
        <w:t>Use open file and close file in the following page</w:t>
      </w:r>
    </w:p>
    <w:p w14:paraId="36792347" w14:textId="77777777" w:rsidR="00C76874" w:rsidRDefault="00000000" w:rsidP="004C22BA">
      <w:hyperlink r:id="rId17" w:history="1">
        <w:r w:rsidR="00575169" w:rsidRPr="006E2C3D">
          <w:rPr>
            <w:rStyle w:val="Hyperlink"/>
            <w:highlight w:val="yellow"/>
          </w:rPr>
          <w:t>https://www.tutorialspoint.com/cprogramming/c</w:t>
        </w:r>
        <w:r w:rsidR="00575169" w:rsidRPr="006E2C3D">
          <w:rPr>
            <w:rStyle w:val="Hyperlink"/>
            <w:highlight w:val="yellow"/>
          </w:rPr>
          <w:t>_</w:t>
        </w:r>
        <w:r w:rsidR="00575169" w:rsidRPr="006E2C3D">
          <w:rPr>
            <w:rStyle w:val="Hyperlink"/>
            <w:highlight w:val="yellow"/>
          </w:rPr>
          <w:t>file_io.htm</w:t>
        </w:r>
      </w:hyperlink>
    </w:p>
    <w:p w14:paraId="604B27F8" w14:textId="77777777" w:rsidR="00114242" w:rsidRPr="00114242" w:rsidRDefault="00114242" w:rsidP="001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US"/>
        </w:rPr>
      </w:pPr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FILE *</w:t>
      </w:r>
      <w:proofErr w:type="spellStart"/>
      <w:proofErr w:type="gramStart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fopen</w:t>
      </w:r>
      <w:proofErr w:type="spellEnd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( const</w:t>
      </w:r>
      <w:proofErr w:type="gramEnd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 xml:space="preserve"> char * filename, const char * mode );</w:t>
      </w:r>
    </w:p>
    <w:p w14:paraId="3E493261" w14:textId="77777777" w:rsidR="00114242" w:rsidRPr="00114242" w:rsidRDefault="00114242" w:rsidP="001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US"/>
        </w:rPr>
      </w:pPr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 xml:space="preserve">int </w:t>
      </w:r>
      <w:proofErr w:type="spellStart"/>
      <w:proofErr w:type="gramStart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fclose</w:t>
      </w:r>
      <w:proofErr w:type="spellEnd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( FILE</w:t>
      </w:r>
      <w:proofErr w:type="gramEnd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 xml:space="preserve"> *</w:t>
      </w:r>
      <w:proofErr w:type="spellStart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>fp</w:t>
      </w:r>
      <w:proofErr w:type="spellEnd"/>
      <w:r w:rsidRPr="00114242">
        <w:rPr>
          <w:rFonts w:ascii="Courier New" w:eastAsia="Times New Roman" w:hAnsi="Courier New" w:cs="Courier New"/>
          <w:sz w:val="23"/>
          <w:szCs w:val="23"/>
          <w:lang w:eastAsia="en-US"/>
        </w:rPr>
        <w:t xml:space="preserve"> );</w:t>
      </w:r>
    </w:p>
    <w:p w14:paraId="191E928D" w14:textId="77777777" w:rsidR="00CC4F98" w:rsidRDefault="00CC4F98" w:rsidP="004C22BA"/>
    <w:p w14:paraId="44E8E07F" w14:textId="77777777" w:rsidR="00CC4F98" w:rsidRPr="006E2C3D" w:rsidRDefault="00CC4F98" w:rsidP="004C22BA">
      <w:pPr>
        <w:rPr>
          <w:highlight w:val="yellow"/>
        </w:rPr>
      </w:pPr>
      <w:r w:rsidRPr="006E2C3D">
        <w:rPr>
          <w:highlight w:val="yellow"/>
        </w:rPr>
        <w:t xml:space="preserve">Use </w:t>
      </w:r>
      <w:proofErr w:type="spellStart"/>
      <w:r w:rsidRPr="006E2C3D">
        <w:rPr>
          <w:highlight w:val="yellow"/>
        </w:rPr>
        <w:t>fread</w:t>
      </w:r>
      <w:proofErr w:type="spellEnd"/>
      <w:r w:rsidRPr="006E2C3D">
        <w:rPr>
          <w:highlight w:val="yellow"/>
        </w:rPr>
        <w:t xml:space="preserve"> and </w:t>
      </w:r>
      <w:proofErr w:type="spellStart"/>
      <w:r w:rsidRPr="006E2C3D">
        <w:rPr>
          <w:highlight w:val="yellow"/>
        </w:rPr>
        <w:t>fwrite</w:t>
      </w:r>
      <w:proofErr w:type="spellEnd"/>
      <w:r w:rsidRPr="006E2C3D">
        <w:rPr>
          <w:highlight w:val="yellow"/>
        </w:rPr>
        <w:t xml:space="preserve"> (for sending binary files)</w:t>
      </w:r>
    </w:p>
    <w:p w14:paraId="34F94799" w14:textId="77777777" w:rsidR="00114242" w:rsidRDefault="00000000" w:rsidP="004C22BA">
      <w:hyperlink r:id="rId18" w:history="1">
        <w:r w:rsidR="00CC4F98" w:rsidRPr="006E2C3D">
          <w:rPr>
            <w:rStyle w:val="Hyperlink"/>
            <w:highlight w:val="yellow"/>
          </w:rPr>
          <w:t>https://www.tutorialspoint.com/c_stan</w:t>
        </w:r>
        <w:r w:rsidR="00CC4F98" w:rsidRPr="006E2C3D">
          <w:rPr>
            <w:rStyle w:val="Hyperlink"/>
            <w:highlight w:val="yellow"/>
          </w:rPr>
          <w:t>d</w:t>
        </w:r>
        <w:r w:rsidR="00CC4F98" w:rsidRPr="006E2C3D">
          <w:rPr>
            <w:rStyle w:val="Hyperlink"/>
            <w:highlight w:val="yellow"/>
          </w:rPr>
          <w:t>ard_library/c_function_fread.htm</w:t>
        </w:r>
      </w:hyperlink>
    </w:p>
    <w:p w14:paraId="5A3C7BCB" w14:textId="77777777" w:rsidR="00CC4F98" w:rsidRDefault="00CC4F98" w:rsidP="004C22BA"/>
    <w:p w14:paraId="5D65F1F6" w14:textId="77777777" w:rsidR="00833EC9" w:rsidRPr="00833EC9" w:rsidRDefault="00833EC9" w:rsidP="00833E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</w:pPr>
      <w:proofErr w:type="spellStart"/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proofErr w:type="spellEnd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proofErr w:type="gram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fread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(</w:t>
      </w:r>
      <w:proofErr w:type="gramEnd"/>
      <w:r w:rsidRPr="00833EC9"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void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ptr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proofErr w:type="spellEnd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size_of_elements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proofErr w:type="spellEnd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number_of_elements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FILE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a_file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);</w:t>
      </w:r>
    </w:p>
    <w:p w14:paraId="2B0054B1" w14:textId="77777777" w:rsidR="00833EC9" w:rsidRPr="00833EC9" w:rsidRDefault="00833EC9" w:rsidP="00833E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</w:pP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             </w:t>
      </w:r>
    </w:p>
    <w:p w14:paraId="46BDDA79" w14:textId="77777777" w:rsidR="00833EC9" w:rsidRPr="00833EC9" w:rsidRDefault="00833EC9" w:rsidP="00833EC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US"/>
        </w:rPr>
      </w:pPr>
      <w:proofErr w:type="spellStart"/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proofErr w:type="spellEnd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proofErr w:type="gram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fwrite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(</w:t>
      </w:r>
      <w:proofErr w:type="gramEnd"/>
      <w:r w:rsidRPr="00833EC9"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const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000088"/>
          <w:sz w:val="23"/>
          <w:szCs w:val="23"/>
          <w:lang w:eastAsia="en-US"/>
        </w:rPr>
        <w:t>void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ptr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proofErr w:type="spellEnd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size_of_elements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660066"/>
          <w:sz w:val="23"/>
          <w:szCs w:val="23"/>
          <w:lang w:eastAsia="en-US"/>
        </w:rPr>
        <w:t>size_t</w:t>
      </w:r>
      <w:proofErr w:type="spellEnd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number_of_elements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,</w:t>
      </w:r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 xml:space="preserve"> FILE </w:t>
      </w:r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*</w:t>
      </w:r>
      <w:proofErr w:type="spellStart"/>
      <w:r w:rsidRPr="00833EC9"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  <w:t>a_file</w:t>
      </w:r>
      <w:proofErr w:type="spellEnd"/>
      <w:r w:rsidRPr="00833EC9">
        <w:rPr>
          <w:rFonts w:ascii="Courier New" w:eastAsia="Times New Roman" w:hAnsi="Courier New" w:cs="Courier New"/>
          <w:color w:val="666600"/>
          <w:sz w:val="23"/>
          <w:szCs w:val="23"/>
          <w:lang w:eastAsia="en-US"/>
        </w:rPr>
        <w:t>);</w:t>
      </w:r>
    </w:p>
    <w:p w14:paraId="7C733B6E" w14:textId="77777777" w:rsidR="00575169" w:rsidRPr="004C22BA" w:rsidRDefault="00575169" w:rsidP="004C22BA"/>
    <w:p w14:paraId="6BBBE53E" w14:textId="77777777" w:rsidR="00B55B84" w:rsidRDefault="0056705F" w:rsidP="00207C27">
      <w:r>
        <w:t xml:space="preserve">When you want to </w:t>
      </w:r>
      <w:r w:rsidRPr="00E87AE4">
        <w:rPr>
          <w:highlight w:val="yellow"/>
        </w:rPr>
        <w:t>read one byte</w:t>
      </w:r>
      <w:r>
        <w:t>, use the following parameters</w:t>
      </w:r>
    </w:p>
    <w:p w14:paraId="22566626" w14:textId="77777777" w:rsidR="0056705F" w:rsidRPr="006E2C3D" w:rsidRDefault="0056705F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3"/>
          <w:szCs w:val="23"/>
          <w:highlight w:val="yellow"/>
          <w:lang w:eastAsia="en-US"/>
        </w:rPr>
      </w:pPr>
      <w:r w:rsidRPr="006E2C3D">
        <w:rPr>
          <w:rFonts w:ascii="Courier New" w:eastAsia="Times New Roman" w:hAnsi="Courier New" w:cs="Courier New"/>
          <w:color w:val="660066"/>
          <w:sz w:val="23"/>
          <w:szCs w:val="23"/>
          <w:highlight w:val="yellow"/>
          <w:lang w:eastAsia="en-US"/>
        </w:rPr>
        <w:t>char c</w:t>
      </w:r>
    </w:p>
    <w:p w14:paraId="67998590" w14:textId="77777777" w:rsidR="0056705F" w:rsidRPr="006E2C3D" w:rsidRDefault="0056705F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</w:pPr>
      <w:proofErr w:type="spellStart"/>
      <w:r w:rsidRPr="006E2C3D">
        <w:rPr>
          <w:rFonts w:ascii="Courier New" w:eastAsia="Times New Roman" w:hAnsi="Courier New" w:cs="Courier New"/>
          <w:color w:val="660066"/>
          <w:sz w:val="23"/>
          <w:szCs w:val="23"/>
          <w:highlight w:val="yellow"/>
          <w:lang w:eastAsia="en-US"/>
        </w:rPr>
        <w:t>size_t</w:t>
      </w:r>
      <w:proofErr w:type="spellEnd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 xml:space="preserve"> </w:t>
      </w:r>
      <w:proofErr w:type="spellStart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readbyte</w:t>
      </w:r>
      <w:proofErr w:type="spellEnd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=</w:t>
      </w:r>
      <w:proofErr w:type="spellStart"/>
      <w:proofErr w:type="gramStart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fread</w:t>
      </w:r>
      <w:proofErr w:type="spellEnd"/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(</w:t>
      </w:r>
      <w:proofErr w:type="gramEnd"/>
      <w:r w:rsidRPr="006E2C3D">
        <w:rPr>
          <w:rFonts w:ascii="Courier New" w:eastAsia="Times New Roman" w:hAnsi="Courier New" w:cs="Courier New"/>
          <w:color w:val="000088"/>
          <w:sz w:val="23"/>
          <w:szCs w:val="23"/>
          <w:highlight w:val="yellow"/>
          <w:lang w:eastAsia="en-US"/>
        </w:rPr>
        <w:t>&amp;c</w:t>
      </w: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,</w:t>
      </w:r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 xml:space="preserve"> </w:t>
      </w:r>
      <w:r w:rsidRPr="006E2C3D">
        <w:rPr>
          <w:rFonts w:ascii="Courier New" w:eastAsia="Times New Roman" w:hAnsi="Courier New" w:cs="Courier New"/>
          <w:color w:val="660066"/>
          <w:sz w:val="23"/>
          <w:szCs w:val="23"/>
          <w:highlight w:val="yellow"/>
          <w:lang w:eastAsia="en-US"/>
        </w:rPr>
        <w:t>1</w:t>
      </w: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,</w:t>
      </w:r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 xml:space="preserve"> </w:t>
      </w:r>
      <w:r w:rsidRPr="006E2C3D">
        <w:rPr>
          <w:rFonts w:ascii="Courier New" w:eastAsia="Times New Roman" w:hAnsi="Courier New" w:cs="Courier New"/>
          <w:color w:val="660066"/>
          <w:sz w:val="23"/>
          <w:szCs w:val="23"/>
          <w:highlight w:val="yellow"/>
          <w:lang w:eastAsia="en-US"/>
        </w:rPr>
        <w:t>1</w:t>
      </w: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,</w:t>
      </w:r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 xml:space="preserve"> FILE </w:t>
      </w: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*</w:t>
      </w:r>
      <w:proofErr w:type="spellStart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a_file</w:t>
      </w:r>
      <w:proofErr w:type="spellEnd"/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);</w:t>
      </w:r>
    </w:p>
    <w:p w14:paraId="07A5C347" w14:textId="77777777" w:rsidR="00C63FAB" w:rsidRPr="006E2C3D" w:rsidRDefault="00C63FAB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</w:pP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if(</w:t>
      </w:r>
      <w:proofErr w:type="spellStart"/>
      <w:proofErr w:type="gramStart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readbyte</w:t>
      </w:r>
      <w:proofErr w:type="spellEnd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!=</w:t>
      </w:r>
      <w:proofErr w:type="gramEnd"/>
      <w:r w:rsidRPr="006E2C3D">
        <w:rPr>
          <w:rFonts w:ascii="Courier New" w:eastAsia="Times New Roman" w:hAnsi="Courier New" w:cs="Courier New"/>
          <w:color w:val="000000"/>
          <w:sz w:val="23"/>
          <w:szCs w:val="23"/>
          <w:highlight w:val="yellow"/>
          <w:lang w:eastAsia="en-US"/>
        </w:rPr>
        <w:t>1</w:t>
      </w: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) {</w:t>
      </w:r>
    </w:p>
    <w:p w14:paraId="7D4125B9" w14:textId="77777777" w:rsidR="00C63FAB" w:rsidRPr="006E2C3D" w:rsidRDefault="00C63FAB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</w:pP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 xml:space="preserve"> //End of file</w:t>
      </w:r>
    </w:p>
    <w:p w14:paraId="47512D7B" w14:textId="77777777" w:rsidR="00C63FAB" w:rsidRPr="00833EC9" w:rsidRDefault="00C63FAB" w:rsidP="005670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US"/>
        </w:rPr>
      </w:pPr>
      <w:r w:rsidRPr="006E2C3D">
        <w:rPr>
          <w:rFonts w:ascii="Courier New" w:eastAsia="Times New Roman" w:hAnsi="Courier New" w:cs="Courier New"/>
          <w:color w:val="666600"/>
          <w:sz w:val="23"/>
          <w:szCs w:val="23"/>
          <w:highlight w:val="yellow"/>
          <w:lang w:eastAsia="en-US"/>
        </w:rPr>
        <w:t>}</w:t>
      </w:r>
    </w:p>
    <w:p w14:paraId="104AAA84" w14:textId="77777777" w:rsidR="0056705F" w:rsidRPr="00207C27" w:rsidRDefault="0056705F" w:rsidP="00207C27"/>
    <w:sectPr w:rsidR="0056705F" w:rsidRPr="00207C27" w:rsidSect="00855982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9C60" w14:textId="77777777" w:rsidR="00DA1F8F" w:rsidRDefault="00DA1F8F" w:rsidP="00855982">
      <w:pPr>
        <w:spacing w:after="0" w:line="240" w:lineRule="auto"/>
      </w:pPr>
      <w:r>
        <w:separator/>
      </w:r>
    </w:p>
  </w:endnote>
  <w:endnote w:type="continuationSeparator" w:id="0">
    <w:p w14:paraId="2E4B75CE" w14:textId="77777777" w:rsidR="00DA1F8F" w:rsidRDefault="00DA1F8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A1FA3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D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3BEA" w14:textId="77777777" w:rsidR="00DA1F8F" w:rsidRDefault="00DA1F8F" w:rsidP="00855982">
      <w:pPr>
        <w:spacing w:after="0" w:line="240" w:lineRule="auto"/>
      </w:pPr>
      <w:r>
        <w:separator/>
      </w:r>
    </w:p>
  </w:footnote>
  <w:footnote w:type="continuationSeparator" w:id="0">
    <w:p w14:paraId="32923249" w14:textId="77777777" w:rsidR="00DA1F8F" w:rsidRDefault="00DA1F8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C32D45"/>
    <w:multiLevelType w:val="hybridMultilevel"/>
    <w:tmpl w:val="EA84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B84071"/>
    <w:multiLevelType w:val="hybridMultilevel"/>
    <w:tmpl w:val="CC52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145027">
    <w:abstractNumId w:val="14"/>
  </w:num>
  <w:num w:numId="2" w16cid:durableId="8479058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9416419">
    <w:abstractNumId w:val="14"/>
  </w:num>
  <w:num w:numId="4" w16cid:durableId="525796631">
    <w:abstractNumId w:val="14"/>
  </w:num>
  <w:num w:numId="5" w16cid:durableId="2056201292">
    <w:abstractNumId w:val="14"/>
  </w:num>
  <w:num w:numId="6" w16cid:durableId="462502743">
    <w:abstractNumId w:val="14"/>
  </w:num>
  <w:num w:numId="7" w16cid:durableId="1775831023">
    <w:abstractNumId w:val="14"/>
  </w:num>
  <w:num w:numId="8" w16cid:durableId="1981767629">
    <w:abstractNumId w:val="14"/>
  </w:num>
  <w:num w:numId="9" w16cid:durableId="44064193">
    <w:abstractNumId w:val="14"/>
  </w:num>
  <w:num w:numId="10" w16cid:durableId="415444699">
    <w:abstractNumId w:val="14"/>
  </w:num>
  <w:num w:numId="11" w16cid:durableId="1902642072">
    <w:abstractNumId w:val="14"/>
  </w:num>
  <w:num w:numId="12" w16cid:durableId="1899852003">
    <w:abstractNumId w:val="14"/>
  </w:num>
  <w:num w:numId="13" w16cid:durableId="80681586">
    <w:abstractNumId w:val="10"/>
  </w:num>
  <w:num w:numId="14" w16cid:durableId="1532495103">
    <w:abstractNumId w:val="18"/>
  </w:num>
  <w:num w:numId="15" w16cid:durableId="1732189706">
    <w:abstractNumId w:val="11"/>
  </w:num>
  <w:num w:numId="16" w16cid:durableId="471795457">
    <w:abstractNumId w:val="12"/>
  </w:num>
  <w:num w:numId="17" w16cid:durableId="959605405">
    <w:abstractNumId w:val="9"/>
  </w:num>
  <w:num w:numId="18" w16cid:durableId="526602018">
    <w:abstractNumId w:val="7"/>
  </w:num>
  <w:num w:numId="19" w16cid:durableId="545219736">
    <w:abstractNumId w:val="6"/>
  </w:num>
  <w:num w:numId="20" w16cid:durableId="142897788">
    <w:abstractNumId w:val="5"/>
  </w:num>
  <w:num w:numId="21" w16cid:durableId="2042971870">
    <w:abstractNumId w:val="4"/>
  </w:num>
  <w:num w:numId="22" w16cid:durableId="863131641">
    <w:abstractNumId w:val="8"/>
  </w:num>
  <w:num w:numId="23" w16cid:durableId="579339422">
    <w:abstractNumId w:val="3"/>
  </w:num>
  <w:num w:numId="24" w16cid:durableId="1398552734">
    <w:abstractNumId w:val="2"/>
  </w:num>
  <w:num w:numId="25" w16cid:durableId="457335476">
    <w:abstractNumId w:val="1"/>
  </w:num>
  <w:num w:numId="26" w16cid:durableId="1406608364">
    <w:abstractNumId w:val="0"/>
  </w:num>
  <w:num w:numId="27" w16cid:durableId="1077479403">
    <w:abstractNumId w:val="13"/>
  </w:num>
  <w:num w:numId="28" w16cid:durableId="1983120938">
    <w:abstractNumId w:val="15"/>
  </w:num>
  <w:num w:numId="29" w16cid:durableId="1271163020">
    <w:abstractNumId w:val="17"/>
  </w:num>
  <w:num w:numId="30" w16cid:durableId="1072191661">
    <w:abstractNumId w:val="19"/>
  </w:num>
  <w:num w:numId="31" w16cid:durableId="1147124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CB"/>
    <w:rsid w:val="00007AD8"/>
    <w:rsid w:val="000C177F"/>
    <w:rsid w:val="00114242"/>
    <w:rsid w:val="001D4362"/>
    <w:rsid w:val="00207C27"/>
    <w:rsid w:val="002B5717"/>
    <w:rsid w:val="002C64F0"/>
    <w:rsid w:val="00307320"/>
    <w:rsid w:val="003B22F1"/>
    <w:rsid w:val="00430DDE"/>
    <w:rsid w:val="00454BA0"/>
    <w:rsid w:val="004C22BA"/>
    <w:rsid w:val="0056705F"/>
    <w:rsid w:val="00575169"/>
    <w:rsid w:val="00594054"/>
    <w:rsid w:val="006142CB"/>
    <w:rsid w:val="0064796A"/>
    <w:rsid w:val="006D72E1"/>
    <w:rsid w:val="006E2C3D"/>
    <w:rsid w:val="007833A7"/>
    <w:rsid w:val="00833EC9"/>
    <w:rsid w:val="00855982"/>
    <w:rsid w:val="008D2E6A"/>
    <w:rsid w:val="008E40C6"/>
    <w:rsid w:val="009C2674"/>
    <w:rsid w:val="00A10484"/>
    <w:rsid w:val="00AC2261"/>
    <w:rsid w:val="00AD581F"/>
    <w:rsid w:val="00B55B84"/>
    <w:rsid w:val="00B71105"/>
    <w:rsid w:val="00C57303"/>
    <w:rsid w:val="00C63FAB"/>
    <w:rsid w:val="00C76874"/>
    <w:rsid w:val="00CB30E4"/>
    <w:rsid w:val="00CC4F98"/>
    <w:rsid w:val="00DA1F8F"/>
    <w:rsid w:val="00DC6CCB"/>
    <w:rsid w:val="00E478B1"/>
    <w:rsid w:val="00E53ED4"/>
    <w:rsid w:val="00E87AE4"/>
    <w:rsid w:val="00EA0FCB"/>
    <w:rsid w:val="00F11F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9BEC"/>
  <w15:chartTrackingRefBased/>
  <w15:docId w15:val="{11C67A41-F69D-460D-8E2A-6B35CC42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typ">
    <w:name w:val="typ"/>
    <w:basedOn w:val="DefaultParagraphFont"/>
    <w:rsid w:val="00833EC9"/>
  </w:style>
  <w:style w:type="character" w:customStyle="1" w:styleId="pln">
    <w:name w:val="pln"/>
    <w:basedOn w:val="DefaultParagraphFont"/>
    <w:rsid w:val="00833EC9"/>
  </w:style>
  <w:style w:type="character" w:customStyle="1" w:styleId="pun">
    <w:name w:val="pun"/>
    <w:basedOn w:val="DefaultParagraphFont"/>
    <w:rsid w:val="00833EC9"/>
  </w:style>
  <w:style w:type="character" w:customStyle="1" w:styleId="kwd">
    <w:name w:val="kwd"/>
    <w:basedOn w:val="DefaultParagraphFont"/>
    <w:rsid w:val="00833EC9"/>
  </w:style>
  <w:style w:type="paragraph" w:styleId="ListParagraph">
    <w:name w:val="List Paragraph"/>
    <w:basedOn w:val="Normal"/>
    <w:uiPriority w:val="34"/>
    <w:unhideWhenUsed/>
    <w:qFormat/>
    <w:rsid w:val="00CC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tutorialspoint.com/c_standard_library/c_function_fread.ht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tutorialspoint.com/cprogramming/c_file_i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494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Bang Nguyen</cp:lastModifiedBy>
  <cp:revision>25</cp:revision>
  <dcterms:created xsi:type="dcterms:W3CDTF">2022-03-10T03:24:00Z</dcterms:created>
  <dcterms:modified xsi:type="dcterms:W3CDTF">2023-03-14T16:54:00Z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