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C221" w14:textId="77777777" w:rsidR="00A10484" w:rsidRDefault="007B060B">
      <w:pPr>
        <w:pStyle w:val="Title"/>
      </w:pPr>
      <w:r>
        <w:t xml:space="preserve">Chapter 5 programming practice </w:t>
      </w:r>
      <w:r w:rsidR="00C75FAE">
        <w:t>2023</w:t>
      </w:r>
    </w:p>
    <w:p w14:paraId="62561F77" w14:textId="77777777" w:rsidR="00855982" w:rsidRPr="00855982" w:rsidRDefault="00C75FAE" w:rsidP="00855982">
      <w:pPr>
        <w:pStyle w:val="Heading1"/>
      </w:pPr>
      <w:r>
        <w:t>FIFO</w:t>
      </w:r>
      <w:r w:rsidR="009A2FE0">
        <w:t xml:space="preserve"> page replacement</w:t>
      </w:r>
      <w:r w:rsidR="00B041E1">
        <w:t xml:space="preserve"> algorithm</w:t>
      </w:r>
    </w:p>
    <w:p w14:paraId="1D0200E6" w14:textId="77777777" w:rsidR="00855982" w:rsidRDefault="00B041E1" w:rsidP="00B041E1">
      <w:r>
        <w:t xml:space="preserve">Given the </w:t>
      </w:r>
      <w:proofErr w:type="spellStart"/>
      <w:r>
        <w:t>common.h</w:t>
      </w:r>
      <w:proofErr w:type="spellEnd"/>
    </w:p>
    <w:p w14:paraId="70E93897" w14:textId="77777777" w:rsidR="007C30CA" w:rsidRDefault="007C30CA" w:rsidP="007C30CA">
      <w:pPr>
        <w:pStyle w:val="Heading2"/>
      </w:pPr>
      <w:proofErr w:type="spellStart"/>
      <w:r>
        <w:t>Common.h</w:t>
      </w:r>
      <w:proofErr w:type="spellEnd"/>
    </w:p>
    <w:p w14:paraId="3E2CEC2C" w14:textId="77777777" w:rsidR="00B041E1" w:rsidRDefault="00C75FAE" w:rsidP="00B041E1">
      <w:r>
        <w:rPr>
          <w:noProof/>
          <w:lang w:eastAsia="en-US"/>
        </w:rPr>
        <w:drawing>
          <wp:inline distT="0" distB="0" distL="0" distR="0" wp14:anchorId="0BA026F8" wp14:editId="1A03A115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C70" w14:textId="108C7A3C" w:rsidR="00B041E1" w:rsidRDefault="00B041E1" w:rsidP="00B041E1">
      <w:r>
        <w:t xml:space="preserve">The procedure </w:t>
      </w:r>
      <w:r w:rsidR="006A44D7">
        <w:t xml:space="preserve">FIFO </w:t>
      </w:r>
      <w:r>
        <w:t xml:space="preserve"> is what you have to program.</w:t>
      </w:r>
    </w:p>
    <w:p w14:paraId="60E8E753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</w:p>
    <w:p w14:paraId="61FF57E8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/*</w:t>
      </w:r>
    </w:p>
    <w:p w14:paraId="1BDC49AF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INPUT: + the reference string refs,</w:t>
      </w:r>
    </w:p>
    <w:p w14:paraId="6D036F5A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 xml:space="preserve">   + the number of frames 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nFrame</w:t>
      </w:r>
      <w:proofErr w:type="spellEnd"/>
    </w:p>
    <w:p w14:paraId="37D3B30D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 xml:space="preserve">   </w:t>
      </w:r>
    </w:p>
    <w:p w14:paraId="4F88CE2B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 xml:space="preserve">OUTPUT: the queue 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wt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 xml:space="preserve"> containing the processing action in corresponding to the input queue (in preserved order)</w:t>
      </w:r>
    </w:p>
    <w:p w14:paraId="4E5A164C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>Each item in the queue:</w:t>
      </w:r>
    </w:p>
    <w:p w14:paraId="711630CE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>_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pageNo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: is the input page number</w:t>
      </w:r>
    </w:p>
    <w:p w14:paraId="7B5B4ECF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>action is stated in _status and _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swapPage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</w:p>
    <w:p w14:paraId="78EB64B1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hit:_status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 xml:space="preserve"> = 0 and _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swapPage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= -1;</w:t>
      </w:r>
    </w:p>
    <w:p w14:paraId="7982C020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>miss with no replacement:  _status</w:t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>=1 and _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swapPage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=-1</w:t>
      </w:r>
    </w:p>
    <w:p w14:paraId="28118622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>miss with replacement:  _status</w:t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>=2 and _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swapPage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 xml:space="preserve">=swapped out 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pageNo</w:t>
      </w:r>
      <w:proofErr w:type="spellEnd"/>
    </w:p>
    <w:p w14:paraId="43539F97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</w: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ab/>
        <w:t xml:space="preserve"> </w:t>
      </w:r>
    </w:p>
    <w:p w14:paraId="7A1E4A81" w14:textId="77777777" w:rsidR="00C75FAE" w:rsidRP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*/</w:t>
      </w:r>
    </w:p>
    <w:p w14:paraId="771D3138" w14:textId="77777777" w:rsidR="00C75FAE" w:rsidRDefault="00C75FAE" w:rsidP="00C75FAE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 xml:space="preserve">void FIFO(string 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refs,int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 xml:space="preserve"> 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nFrame,repqueue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 xml:space="preserve"> &amp; </w:t>
      </w:r>
      <w:proofErr w:type="spellStart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wt</w:t>
      </w:r>
      <w:proofErr w:type="spellEnd"/>
      <w:r w:rsidRPr="00C75FAE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t>);</w:t>
      </w:r>
    </w:p>
    <w:p w14:paraId="35F62303" w14:textId="77777777" w:rsidR="00B041E1" w:rsidRDefault="007C30CA" w:rsidP="00C75FAE">
      <w:pPr>
        <w:pStyle w:val="Heading2"/>
      </w:pPr>
      <w:r>
        <w:t>main.cpp</w:t>
      </w:r>
    </w:p>
    <w:p w14:paraId="3EA9F2B2" w14:textId="77777777" w:rsidR="00C75FAE" w:rsidRPr="00C75FAE" w:rsidRDefault="00C75FAE" w:rsidP="00C75FAE">
      <w:r>
        <w:rPr>
          <w:noProof/>
          <w:lang w:eastAsia="en-US"/>
        </w:rPr>
        <w:drawing>
          <wp:inline distT="0" distB="0" distL="0" distR="0" wp14:anchorId="184763D2" wp14:editId="05CD23D1">
            <wp:extent cx="5143500" cy="545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0E1" w14:textId="77777777" w:rsidR="007C30CA" w:rsidRDefault="007C30CA" w:rsidP="007C30CA">
      <w:r>
        <w:t>This contains the variable declaration and test case.</w:t>
      </w:r>
    </w:p>
    <w:p w14:paraId="0F8735E4" w14:textId="77777777" w:rsidR="007C30CA" w:rsidRDefault="00CC46D3" w:rsidP="00CC46D3">
      <w:pPr>
        <w:pStyle w:val="Heading2"/>
      </w:pPr>
      <w:proofErr w:type="spellStart"/>
      <w:r>
        <w:t>Makefile</w:t>
      </w:r>
      <w:proofErr w:type="spellEnd"/>
    </w:p>
    <w:p w14:paraId="512B309D" w14:textId="77777777" w:rsidR="00CC46D3" w:rsidRDefault="00C75FAE" w:rsidP="00CC46D3">
      <w:r>
        <w:rPr>
          <w:noProof/>
          <w:lang w:eastAsia="en-US"/>
        </w:rPr>
        <w:drawing>
          <wp:inline distT="0" distB="0" distL="0" distR="0" wp14:anchorId="29E3C911" wp14:editId="22A5573C">
            <wp:extent cx="36385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C723" w14:textId="77777777" w:rsidR="00CC46D3" w:rsidRDefault="00CC46D3" w:rsidP="00CC46D3">
      <w:pPr>
        <w:pStyle w:val="Heading1"/>
      </w:pPr>
      <w:r>
        <w:t>Problem</w:t>
      </w:r>
    </w:p>
    <w:p w14:paraId="498843DC" w14:textId="783A0298" w:rsidR="00CC46D3" w:rsidRPr="00CC46D3" w:rsidRDefault="00CC46D3" w:rsidP="00CC46D3">
      <w:r>
        <w:t xml:space="preserve">Write the </w:t>
      </w:r>
      <w:r w:rsidR="00C75FAE" w:rsidRPr="00C75FAE">
        <w:t xml:space="preserve">void FIFO(string </w:t>
      </w:r>
      <w:proofErr w:type="spellStart"/>
      <w:r w:rsidR="00C75FAE" w:rsidRPr="00C75FAE">
        <w:t>refs,int</w:t>
      </w:r>
      <w:proofErr w:type="spellEnd"/>
      <w:r w:rsidR="00C75FAE" w:rsidRPr="00C75FAE">
        <w:t xml:space="preserve"> </w:t>
      </w:r>
      <w:proofErr w:type="spellStart"/>
      <w:r w:rsidR="00C75FAE" w:rsidRPr="00C75FAE">
        <w:t>nFrame,repqueue</w:t>
      </w:r>
      <w:proofErr w:type="spellEnd"/>
      <w:r w:rsidR="00C75FAE" w:rsidRPr="00C75FAE">
        <w:t xml:space="preserve"> &amp; </w:t>
      </w:r>
      <w:proofErr w:type="spellStart"/>
      <w:r w:rsidR="00C75FAE" w:rsidRPr="00C75FAE">
        <w:t>wt</w:t>
      </w:r>
      <w:proofErr w:type="spellEnd"/>
      <w:r w:rsidR="00C75FAE" w:rsidRPr="00C75FAE">
        <w:t>);</w:t>
      </w:r>
      <w:r>
        <w:t xml:space="preserve"> procedure in the </w:t>
      </w:r>
      <w:r w:rsidR="00C75FAE">
        <w:t>fifo</w:t>
      </w:r>
      <w:r>
        <w:t>.cpp file</w:t>
      </w:r>
    </w:p>
    <w:sectPr w:rsidR="00CC46D3" w:rsidRPr="00CC46D3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200F" w14:textId="77777777" w:rsidR="00EC7362" w:rsidRDefault="00EC7362" w:rsidP="00855982">
      <w:pPr>
        <w:spacing w:after="0" w:line="240" w:lineRule="auto"/>
      </w:pPr>
      <w:r>
        <w:separator/>
      </w:r>
    </w:p>
  </w:endnote>
  <w:endnote w:type="continuationSeparator" w:id="0">
    <w:p w14:paraId="4F32BD1C" w14:textId="77777777" w:rsidR="00EC7362" w:rsidRDefault="00EC736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1909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F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4CC1" w14:textId="77777777" w:rsidR="00EC7362" w:rsidRDefault="00EC7362" w:rsidP="00855982">
      <w:pPr>
        <w:spacing w:after="0" w:line="240" w:lineRule="auto"/>
      </w:pPr>
      <w:r>
        <w:separator/>
      </w:r>
    </w:p>
  </w:footnote>
  <w:footnote w:type="continuationSeparator" w:id="0">
    <w:p w14:paraId="31CEB71C" w14:textId="77777777" w:rsidR="00EC7362" w:rsidRDefault="00EC736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60355308">
    <w:abstractNumId w:val="14"/>
  </w:num>
  <w:num w:numId="2" w16cid:durableId="6509066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4064041">
    <w:abstractNumId w:val="14"/>
  </w:num>
  <w:num w:numId="4" w16cid:durableId="140780949">
    <w:abstractNumId w:val="14"/>
  </w:num>
  <w:num w:numId="5" w16cid:durableId="838690166">
    <w:abstractNumId w:val="14"/>
  </w:num>
  <w:num w:numId="6" w16cid:durableId="704671385">
    <w:abstractNumId w:val="14"/>
  </w:num>
  <w:num w:numId="7" w16cid:durableId="166286880">
    <w:abstractNumId w:val="14"/>
  </w:num>
  <w:num w:numId="8" w16cid:durableId="645857844">
    <w:abstractNumId w:val="14"/>
  </w:num>
  <w:num w:numId="9" w16cid:durableId="1327317506">
    <w:abstractNumId w:val="14"/>
  </w:num>
  <w:num w:numId="10" w16cid:durableId="374934652">
    <w:abstractNumId w:val="14"/>
  </w:num>
  <w:num w:numId="11" w16cid:durableId="1929270647">
    <w:abstractNumId w:val="14"/>
  </w:num>
  <w:num w:numId="12" w16cid:durableId="1742634621">
    <w:abstractNumId w:val="14"/>
  </w:num>
  <w:num w:numId="13" w16cid:durableId="1590196408">
    <w:abstractNumId w:val="10"/>
  </w:num>
  <w:num w:numId="14" w16cid:durableId="1721711458">
    <w:abstractNumId w:val="17"/>
  </w:num>
  <w:num w:numId="15" w16cid:durableId="2132749910">
    <w:abstractNumId w:val="11"/>
  </w:num>
  <w:num w:numId="16" w16cid:durableId="1454054699">
    <w:abstractNumId w:val="12"/>
  </w:num>
  <w:num w:numId="17" w16cid:durableId="372928274">
    <w:abstractNumId w:val="9"/>
  </w:num>
  <w:num w:numId="18" w16cid:durableId="234047568">
    <w:abstractNumId w:val="7"/>
  </w:num>
  <w:num w:numId="19" w16cid:durableId="1878007992">
    <w:abstractNumId w:val="6"/>
  </w:num>
  <w:num w:numId="20" w16cid:durableId="1610046790">
    <w:abstractNumId w:val="5"/>
  </w:num>
  <w:num w:numId="21" w16cid:durableId="504974111">
    <w:abstractNumId w:val="4"/>
  </w:num>
  <w:num w:numId="22" w16cid:durableId="841090055">
    <w:abstractNumId w:val="8"/>
  </w:num>
  <w:num w:numId="23" w16cid:durableId="1403747909">
    <w:abstractNumId w:val="3"/>
  </w:num>
  <w:num w:numId="24" w16cid:durableId="1652057393">
    <w:abstractNumId w:val="2"/>
  </w:num>
  <w:num w:numId="25" w16cid:durableId="1093937168">
    <w:abstractNumId w:val="1"/>
  </w:num>
  <w:num w:numId="26" w16cid:durableId="1848472604">
    <w:abstractNumId w:val="0"/>
  </w:num>
  <w:num w:numId="27" w16cid:durableId="414789112">
    <w:abstractNumId w:val="13"/>
  </w:num>
  <w:num w:numId="28" w16cid:durableId="346955005">
    <w:abstractNumId w:val="15"/>
  </w:num>
  <w:num w:numId="29" w16cid:durableId="1575161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0B"/>
    <w:rsid w:val="001D4362"/>
    <w:rsid w:val="0040454C"/>
    <w:rsid w:val="00567D1E"/>
    <w:rsid w:val="00697297"/>
    <w:rsid w:val="006A44D7"/>
    <w:rsid w:val="007833A7"/>
    <w:rsid w:val="007B060B"/>
    <w:rsid w:val="007C30CA"/>
    <w:rsid w:val="00855982"/>
    <w:rsid w:val="009A2FE0"/>
    <w:rsid w:val="00A10484"/>
    <w:rsid w:val="00AE2E6A"/>
    <w:rsid w:val="00B041E1"/>
    <w:rsid w:val="00C045CC"/>
    <w:rsid w:val="00C75FAE"/>
    <w:rsid w:val="00CC46D3"/>
    <w:rsid w:val="00E93D10"/>
    <w:rsid w:val="00EC7362"/>
    <w:rsid w:val="00F111E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9BEF"/>
  <w15:chartTrackingRefBased/>
  <w15:docId w15:val="{6338D67E-8E4A-4B18-8545-AF403F4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640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Bang Nguyen</cp:lastModifiedBy>
  <cp:revision>10</cp:revision>
  <dcterms:created xsi:type="dcterms:W3CDTF">2022-03-15T07:44:00Z</dcterms:created>
  <dcterms:modified xsi:type="dcterms:W3CDTF">2023-04-15T14:53:00Z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