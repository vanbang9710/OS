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7B060B">
      <w:pPr>
        <w:pStyle w:val="Title"/>
      </w:pPr>
      <w:r>
        <w:t xml:space="preserve">Chapter 5 programming practice </w:t>
      </w:r>
    </w:p>
    <w:p w:rsidR="00855982" w:rsidRPr="00855982" w:rsidRDefault="00B041E1" w:rsidP="00855982">
      <w:pPr>
        <w:pStyle w:val="Heading1"/>
      </w:pPr>
      <w:r>
        <w:t>Paging algorithm</w:t>
      </w:r>
    </w:p>
    <w:p w:rsidR="00855982" w:rsidRDefault="00B041E1" w:rsidP="00B041E1">
      <w:r>
        <w:t>Given the common.h</w:t>
      </w:r>
    </w:p>
    <w:p w:rsidR="007C30CA" w:rsidRDefault="007C30CA" w:rsidP="007C30CA">
      <w:pPr>
        <w:pStyle w:val="Heading2"/>
      </w:pPr>
      <w:r>
        <w:t>Common.h</w:t>
      </w:r>
    </w:p>
    <w:p w:rsidR="00B041E1" w:rsidRDefault="0013706B" w:rsidP="00B041E1">
      <w:r>
        <w:rPr>
          <w:noProof/>
          <w:lang w:eastAsia="en-US"/>
        </w:rPr>
        <w:drawing>
          <wp:inline distT="0" distB="0" distL="0" distR="0" wp14:anchorId="1B5B47F1" wp14:editId="1666D9F7">
            <wp:extent cx="3692203" cy="268178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552" cy="26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B" w:rsidRDefault="0013706B" w:rsidP="00B041E1">
      <w:r>
        <w:rPr>
          <w:noProof/>
          <w:lang w:eastAsia="en-US"/>
        </w:rPr>
        <w:lastRenderedPageBreak/>
        <w:drawing>
          <wp:inline distT="0" distB="0" distL="0" distR="0" wp14:anchorId="5FB69ABB" wp14:editId="391796DF">
            <wp:extent cx="3814685" cy="40738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878" cy="40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B" w:rsidRDefault="0013706B" w:rsidP="00B041E1">
      <w:r>
        <w:rPr>
          <w:noProof/>
          <w:lang w:eastAsia="en-US"/>
        </w:rPr>
        <w:lastRenderedPageBreak/>
        <w:drawing>
          <wp:inline distT="0" distB="0" distL="0" distR="0" wp14:anchorId="153DF631" wp14:editId="3BE7608E">
            <wp:extent cx="2914650" cy="507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B" w:rsidRDefault="0013706B" w:rsidP="00B041E1">
      <w:r>
        <w:rPr>
          <w:noProof/>
          <w:lang w:eastAsia="en-US"/>
        </w:rPr>
        <w:lastRenderedPageBreak/>
        <w:drawing>
          <wp:inline distT="0" distB="0" distL="0" distR="0" wp14:anchorId="1E1E6ABB" wp14:editId="2D3BDB49">
            <wp:extent cx="4885098" cy="36507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658" cy="36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1" w:rsidRDefault="0013706B" w:rsidP="00B041E1">
      <w:r>
        <w:t xml:space="preserve">Implement </w:t>
      </w:r>
      <w:r w:rsidR="006A2ABB">
        <w:t>three</w:t>
      </w:r>
      <w:r>
        <w:t xml:space="preserve"> procedures</w:t>
      </w:r>
    </w:p>
    <w:p w:rsidR="00B041E1" w:rsidRDefault="006A2ABB" w:rsidP="007C30CA">
      <w:pPr>
        <w:pStyle w:val="Heading2"/>
      </w:pPr>
      <w:r>
        <w:rPr>
          <w:noProof/>
          <w:lang w:eastAsia="en-US"/>
        </w:rPr>
        <w:drawing>
          <wp:inline distT="0" distB="0" distL="0" distR="0" wp14:anchorId="67859DDE" wp14:editId="2BF2D676">
            <wp:extent cx="5943600" cy="3009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0CA">
        <w:t>main.cpp</w:t>
      </w:r>
    </w:p>
    <w:p w:rsidR="007C30CA" w:rsidRDefault="007C30CA" w:rsidP="007C30CA">
      <w:r>
        <w:t>This contains the variable declaration and test case.</w:t>
      </w:r>
    </w:p>
    <w:p w:rsidR="007C30CA" w:rsidRDefault="00CC46D3" w:rsidP="00CC46D3">
      <w:pPr>
        <w:pStyle w:val="Heading2"/>
      </w:pPr>
      <w:r>
        <w:lastRenderedPageBreak/>
        <w:t>Makefile</w:t>
      </w:r>
    </w:p>
    <w:p w:rsidR="00CC46D3" w:rsidRDefault="006A2ABB" w:rsidP="00CC46D3">
      <w:r>
        <w:rPr>
          <w:noProof/>
          <w:lang w:eastAsia="en-US"/>
        </w:rPr>
        <w:drawing>
          <wp:inline distT="0" distB="0" distL="0" distR="0" wp14:anchorId="2DD84C83" wp14:editId="284A2918">
            <wp:extent cx="45148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D3" w:rsidRDefault="00CC46D3" w:rsidP="00CC46D3">
      <w:pPr>
        <w:pStyle w:val="Heading1"/>
      </w:pPr>
      <w:r>
        <w:t>Problem</w:t>
      </w:r>
    </w:p>
    <w:p w:rsidR="00CC46D3" w:rsidRDefault="00CC46D3" w:rsidP="00CC46D3">
      <w:r>
        <w:t xml:space="preserve">Write the </w:t>
      </w:r>
      <w:r w:rsidR="006A2ABB">
        <w:t>three</w:t>
      </w:r>
      <w:r>
        <w:t xml:space="preserve"> procedure</w:t>
      </w:r>
      <w:r w:rsidR="006A2ABB">
        <w:t>s</w:t>
      </w:r>
      <w:r>
        <w:t xml:space="preserve"> in the </w:t>
      </w:r>
      <w:r w:rsidR="006A2ABB">
        <w:t>mft</w:t>
      </w:r>
      <w:r>
        <w:t>.cpp file</w:t>
      </w:r>
    </w:p>
    <w:p w:rsidR="009F011E" w:rsidRDefault="009F011E" w:rsidP="00CC46D3">
      <w:r>
        <w:t>PUT YOUR NAME AND STUDENT ID in the mft.cpp file</w:t>
      </w:r>
    </w:p>
    <w:p w:rsidR="009F011E" w:rsidRPr="00CC46D3" w:rsidRDefault="009F011E" w:rsidP="00CC46D3">
      <w:r>
        <w:t>/*NGUYEN VAN TUNG 10029302</w:t>
      </w:r>
      <w:bookmarkStart w:id="0" w:name="_GoBack"/>
      <w:bookmarkEnd w:id="0"/>
      <w:r>
        <w:t>*/</w:t>
      </w:r>
    </w:p>
    <w:sectPr w:rsidR="009F011E" w:rsidRPr="00CC46D3" w:rsidSect="00855982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2B5" w:rsidRDefault="000912B5" w:rsidP="00855982">
      <w:pPr>
        <w:spacing w:after="0" w:line="240" w:lineRule="auto"/>
      </w:pPr>
      <w:r>
        <w:separator/>
      </w:r>
    </w:p>
  </w:endnote>
  <w:endnote w:type="continuationSeparator" w:id="0">
    <w:p w:rsidR="000912B5" w:rsidRDefault="000912B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11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2B5" w:rsidRDefault="000912B5" w:rsidP="00855982">
      <w:pPr>
        <w:spacing w:after="0" w:line="240" w:lineRule="auto"/>
      </w:pPr>
      <w:r>
        <w:separator/>
      </w:r>
    </w:p>
  </w:footnote>
  <w:footnote w:type="continuationSeparator" w:id="0">
    <w:p w:rsidR="000912B5" w:rsidRDefault="000912B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0B"/>
    <w:rsid w:val="000912B5"/>
    <w:rsid w:val="0013706B"/>
    <w:rsid w:val="00165A3E"/>
    <w:rsid w:val="001D4362"/>
    <w:rsid w:val="0040454C"/>
    <w:rsid w:val="006A2ABB"/>
    <w:rsid w:val="007833A7"/>
    <w:rsid w:val="007B060B"/>
    <w:rsid w:val="007C30CA"/>
    <w:rsid w:val="00855982"/>
    <w:rsid w:val="009F011E"/>
    <w:rsid w:val="00A10484"/>
    <w:rsid w:val="00B041E1"/>
    <w:rsid w:val="00C27E6E"/>
    <w:rsid w:val="00CC46D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D67E-8E4A-4B18-8545-AF403F41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14</TotalTime>
  <Pages>5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thanhnt</cp:lastModifiedBy>
  <cp:revision>7</cp:revision>
  <dcterms:created xsi:type="dcterms:W3CDTF">2022-03-15T07:44:00Z</dcterms:created>
  <dcterms:modified xsi:type="dcterms:W3CDTF">2023-04-05T02:55:00Z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