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54EA0" w14:textId="77777777" w:rsidR="00A10484" w:rsidRDefault="001447A0">
      <w:pPr>
        <w:pStyle w:val="Title"/>
      </w:pPr>
      <w:r>
        <w:t xml:space="preserve">Chapter 4 </w:t>
      </w:r>
      <w:r w:rsidR="002F2107">
        <w:t xml:space="preserve">programming </w:t>
      </w:r>
      <w:r>
        <w:t xml:space="preserve">practice </w:t>
      </w:r>
    </w:p>
    <w:p w14:paraId="41462CBD" w14:textId="77777777" w:rsidR="00855982" w:rsidRPr="00855982" w:rsidRDefault="006B2B45" w:rsidP="00855982">
      <w:pPr>
        <w:pStyle w:val="Heading1"/>
      </w:pPr>
      <w:r>
        <w:t xml:space="preserve">Program the </w:t>
      </w:r>
      <w:r w:rsidR="00D305BD">
        <w:t xml:space="preserve">resource-request </w:t>
      </w:r>
      <w:r>
        <w:t>algorithm</w:t>
      </w:r>
    </w:p>
    <w:p w14:paraId="3C2F159E" w14:textId="77777777" w:rsidR="00855982" w:rsidRDefault="006B2B45" w:rsidP="006B2B45">
      <w:r w:rsidRPr="002A35ED">
        <w:rPr>
          <w:highlight w:val="yellow"/>
        </w:rPr>
        <w:t xml:space="preserve">Given the </w:t>
      </w:r>
      <w:proofErr w:type="spellStart"/>
      <w:r w:rsidRPr="002A35ED">
        <w:rPr>
          <w:highlight w:val="yellow"/>
        </w:rPr>
        <w:t>common.h</w:t>
      </w:r>
      <w:proofErr w:type="spellEnd"/>
      <w:r w:rsidRPr="002A35ED">
        <w:rPr>
          <w:highlight w:val="yellow"/>
        </w:rPr>
        <w:t xml:space="preserve"> file to include in your implementation</w:t>
      </w:r>
      <w:r w:rsidR="00C74074" w:rsidRPr="002A35ED">
        <w:rPr>
          <w:highlight w:val="yellow"/>
        </w:rPr>
        <w:t xml:space="preserve"> -</w:t>
      </w:r>
      <w:r w:rsidRPr="002A35ED">
        <w:rPr>
          <w:highlight w:val="yellow"/>
        </w:rPr>
        <w:t xml:space="preserve"> the </w:t>
      </w:r>
      <w:r w:rsidR="00D305BD" w:rsidRPr="002A35ED">
        <w:rPr>
          <w:highlight w:val="yellow"/>
        </w:rPr>
        <w:t>resourcerequest.cpp</w:t>
      </w:r>
      <w:r w:rsidRPr="002A35ED">
        <w:rPr>
          <w:highlight w:val="yellow"/>
        </w:rPr>
        <w:t xml:space="preserve"> file</w:t>
      </w:r>
      <w:r>
        <w:t>.</w:t>
      </w:r>
    </w:p>
    <w:p w14:paraId="755D28C2" w14:textId="77777777" w:rsidR="006A053C" w:rsidRDefault="006A053C" w:rsidP="006A053C">
      <w:pPr>
        <w:pStyle w:val="Heading2"/>
      </w:pPr>
      <w:proofErr w:type="spellStart"/>
      <w:r>
        <w:t>common.h</w:t>
      </w:r>
      <w:proofErr w:type="spellEnd"/>
    </w:p>
    <w:p w14:paraId="11F19CEE" w14:textId="77777777" w:rsidR="006B2B45" w:rsidRDefault="00D305BD" w:rsidP="00855982">
      <w:r>
        <w:rPr>
          <w:noProof/>
          <w:lang w:eastAsia="en-US"/>
        </w:rPr>
        <w:drawing>
          <wp:inline distT="0" distB="0" distL="0" distR="0" wp14:anchorId="11BB262D" wp14:editId="53B4534E">
            <wp:extent cx="4956244" cy="26875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9276" cy="269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E1313" w14:textId="77777777" w:rsidR="00D305BD" w:rsidRDefault="00D305BD" w:rsidP="00855982">
      <w:r>
        <w:rPr>
          <w:noProof/>
          <w:lang w:eastAsia="en-US"/>
        </w:rPr>
        <w:drawing>
          <wp:inline distT="0" distB="0" distL="0" distR="0" wp14:anchorId="47ECB1B3" wp14:editId="5E69FC1D">
            <wp:extent cx="5943600" cy="3075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BE16" w14:textId="77777777" w:rsidR="00D305BD" w:rsidRDefault="00C74074" w:rsidP="00855982">
      <w:r>
        <w:rPr>
          <w:noProof/>
          <w:lang w:eastAsia="en-US"/>
        </w:rPr>
        <w:drawing>
          <wp:inline distT="0" distB="0" distL="0" distR="0" wp14:anchorId="22F9C771" wp14:editId="63650AE6">
            <wp:extent cx="5943600" cy="9480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00F8" w14:textId="77777777" w:rsidR="006A053C" w:rsidRDefault="006A053C" w:rsidP="006A053C">
      <w:pPr>
        <w:pStyle w:val="Heading2"/>
      </w:pPr>
      <w:r>
        <w:t>main.cpp</w:t>
      </w:r>
    </w:p>
    <w:p w14:paraId="42B52606" w14:textId="77777777" w:rsidR="006B2B45" w:rsidRDefault="00143B96" w:rsidP="00855982">
      <w:r w:rsidRPr="002A35ED">
        <w:rPr>
          <w:highlight w:val="yellow"/>
        </w:rPr>
        <w:t xml:space="preserve">main.cpp includes the definition of </w:t>
      </w:r>
      <w:r w:rsidR="00C74074" w:rsidRPr="002A35ED">
        <w:rPr>
          <w:highlight w:val="yellow"/>
        </w:rPr>
        <w:t>testcase and testcase initialization</w:t>
      </w:r>
    </w:p>
    <w:p w14:paraId="3A809EA7" w14:textId="77777777" w:rsidR="00C74074" w:rsidRDefault="00C74074" w:rsidP="00855982">
      <w:r>
        <w:rPr>
          <w:noProof/>
          <w:lang w:eastAsia="en-US"/>
        </w:rPr>
        <w:drawing>
          <wp:inline distT="0" distB="0" distL="0" distR="0" wp14:anchorId="365FF305" wp14:editId="19FADC03">
            <wp:extent cx="3652314" cy="2391478"/>
            <wp:effectExtent l="0" t="0" r="571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6603" cy="240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4AC6" w14:textId="77777777" w:rsidR="00C74074" w:rsidRDefault="00C74074" w:rsidP="00855982">
      <w:r>
        <w:t>…</w:t>
      </w:r>
    </w:p>
    <w:p w14:paraId="5D689386" w14:textId="77777777" w:rsidR="00C74074" w:rsidRDefault="00C74074" w:rsidP="00855982">
      <w:r>
        <w:rPr>
          <w:noProof/>
          <w:lang w:eastAsia="en-US"/>
        </w:rPr>
        <w:drawing>
          <wp:inline distT="0" distB="0" distL="0" distR="0" wp14:anchorId="47D726B9" wp14:editId="23F55390">
            <wp:extent cx="1599171" cy="2412908"/>
            <wp:effectExtent l="0" t="0" r="127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9073" cy="244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76CA" w14:textId="77777777" w:rsidR="00143B96" w:rsidRDefault="00C74074" w:rsidP="00855982">
      <w:r>
        <w:rPr>
          <w:noProof/>
          <w:lang w:eastAsia="en-US"/>
        </w:rPr>
        <w:drawing>
          <wp:inline distT="0" distB="0" distL="0" distR="0" wp14:anchorId="15937250" wp14:editId="549526FA">
            <wp:extent cx="5943600" cy="2345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E792" w14:textId="77777777" w:rsidR="00143B96" w:rsidRDefault="0083734E" w:rsidP="00855982">
      <w:r>
        <w:t>The main function is the test case</w:t>
      </w:r>
    </w:p>
    <w:p w14:paraId="72058AC0" w14:textId="77777777" w:rsidR="0083734E" w:rsidRDefault="00C74074" w:rsidP="00855982">
      <w:r>
        <w:rPr>
          <w:noProof/>
          <w:lang w:eastAsia="en-US"/>
        </w:rPr>
        <w:drawing>
          <wp:inline distT="0" distB="0" distL="0" distR="0" wp14:anchorId="79051C55" wp14:editId="541CEF13">
            <wp:extent cx="4150685" cy="1812943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4355" cy="181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E93A" w14:textId="77777777" w:rsidR="006A053C" w:rsidRDefault="006A053C" w:rsidP="006A053C">
      <w:pPr>
        <w:pStyle w:val="Heading2"/>
      </w:pPr>
      <w:proofErr w:type="spellStart"/>
      <w:r w:rsidRPr="00C4035E">
        <w:rPr>
          <w:highlight w:val="yellow"/>
        </w:rPr>
        <w:t>Makefile</w:t>
      </w:r>
      <w:proofErr w:type="spellEnd"/>
    </w:p>
    <w:p w14:paraId="40082B1D" w14:textId="77777777" w:rsidR="006A053C" w:rsidRPr="006A053C" w:rsidRDefault="00C74074" w:rsidP="006A053C">
      <w:r>
        <w:rPr>
          <w:noProof/>
          <w:lang w:eastAsia="en-US"/>
        </w:rPr>
        <w:drawing>
          <wp:inline distT="0" distB="0" distL="0" distR="0" wp14:anchorId="750C9207" wp14:editId="7E4B067B">
            <wp:extent cx="3324610" cy="12260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6587" cy="123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D799" w14:textId="77777777" w:rsidR="0083734E" w:rsidRDefault="00F90B69" w:rsidP="00F90B69">
      <w:pPr>
        <w:pStyle w:val="Heading1"/>
      </w:pPr>
      <w:r>
        <w:t>Problem</w:t>
      </w:r>
    </w:p>
    <w:p w14:paraId="61DDB6D0" w14:textId="77777777" w:rsidR="00F90B69" w:rsidRDefault="00F90B69" w:rsidP="00F90B69">
      <w:r w:rsidRPr="00AF0C55">
        <w:rPr>
          <w:highlight w:val="yellow"/>
        </w:rPr>
        <w:t xml:space="preserve">Implement your </w:t>
      </w:r>
      <w:r w:rsidR="00C74074" w:rsidRPr="00AF0C55">
        <w:rPr>
          <w:highlight w:val="yellow"/>
        </w:rPr>
        <w:t xml:space="preserve">void </w:t>
      </w:r>
      <w:proofErr w:type="spellStart"/>
      <w:proofErr w:type="gramStart"/>
      <w:r w:rsidR="00C74074" w:rsidRPr="00AF0C55">
        <w:rPr>
          <w:highlight w:val="yellow"/>
        </w:rPr>
        <w:t>ResourceRequest</w:t>
      </w:r>
      <w:proofErr w:type="spellEnd"/>
      <w:r w:rsidR="00C74074" w:rsidRPr="00AF0C55">
        <w:rPr>
          <w:highlight w:val="yellow"/>
        </w:rPr>
        <w:t>(</w:t>
      </w:r>
      <w:proofErr w:type="spellStart"/>
      <w:proofErr w:type="gramEnd"/>
      <w:r w:rsidR="00C74074" w:rsidRPr="00AF0C55">
        <w:rPr>
          <w:highlight w:val="yellow"/>
        </w:rPr>
        <w:t>SystemInfo</w:t>
      </w:r>
      <w:proofErr w:type="spellEnd"/>
      <w:r w:rsidR="00C74074" w:rsidRPr="00AF0C55">
        <w:rPr>
          <w:highlight w:val="yellow"/>
        </w:rPr>
        <w:t xml:space="preserve"> &amp; info, queue &amp; result)</w:t>
      </w:r>
      <w:r w:rsidR="00735D51" w:rsidRPr="00AF0C55">
        <w:rPr>
          <w:highlight w:val="yellow"/>
        </w:rPr>
        <w:t xml:space="preserve"> in </w:t>
      </w:r>
      <w:r w:rsidR="00C74074" w:rsidRPr="00AF0C55">
        <w:rPr>
          <w:highlight w:val="yellow"/>
        </w:rPr>
        <w:t>resourcerequest.cpp</w:t>
      </w:r>
      <w:r w:rsidR="00735D51" w:rsidRPr="00AF0C55">
        <w:rPr>
          <w:highlight w:val="yellow"/>
        </w:rPr>
        <w:t xml:space="preserve"> file</w:t>
      </w:r>
    </w:p>
    <w:sectPr w:rsidR="00F90B69" w:rsidSect="00855982"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07592" w14:textId="77777777" w:rsidR="003154D5" w:rsidRDefault="003154D5" w:rsidP="00855982">
      <w:pPr>
        <w:spacing w:after="0" w:line="240" w:lineRule="auto"/>
      </w:pPr>
      <w:r>
        <w:separator/>
      </w:r>
    </w:p>
  </w:endnote>
  <w:endnote w:type="continuationSeparator" w:id="0">
    <w:p w14:paraId="0AFAF265" w14:textId="77777777" w:rsidR="003154D5" w:rsidRDefault="003154D5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37FD5F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407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D3578" w14:textId="77777777" w:rsidR="003154D5" w:rsidRDefault="003154D5" w:rsidP="00855982">
      <w:pPr>
        <w:spacing w:after="0" w:line="240" w:lineRule="auto"/>
      </w:pPr>
      <w:r>
        <w:separator/>
      </w:r>
    </w:p>
  </w:footnote>
  <w:footnote w:type="continuationSeparator" w:id="0">
    <w:p w14:paraId="39253B0D" w14:textId="77777777" w:rsidR="003154D5" w:rsidRDefault="003154D5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57383715">
    <w:abstractNumId w:val="14"/>
  </w:num>
  <w:num w:numId="2" w16cid:durableId="18490339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92366947">
    <w:abstractNumId w:val="14"/>
  </w:num>
  <w:num w:numId="4" w16cid:durableId="1886134549">
    <w:abstractNumId w:val="14"/>
  </w:num>
  <w:num w:numId="5" w16cid:durableId="2082751534">
    <w:abstractNumId w:val="14"/>
  </w:num>
  <w:num w:numId="6" w16cid:durableId="1697535151">
    <w:abstractNumId w:val="14"/>
  </w:num>
  <w:num w:numId="7" w16cid:durableId="726687889">
    <w:abstractNumId w:val="14"/>
  </w:num>
  <w:num w:numId="8" w16cid:durableId="1363434482">
    <w:abstractNumId w:val="14"/>
  </w:num>
  <w:num w:numId="9" w16cid:durableId="251206280">
    <w:abstractNumId w:val="14"/>
  </w:num>
  <w:num w:numId="10" w16cid:durableId="1373841743">
    <w:abstractNumId w:val="14"/>
  </w:num>
  <w:num w:numId="11" w16cid:durableId="675108688">
    <w:abstractNumId w:val="14"/>
  </w:num>
  <w:num w:numId="12" w16cid:durableId="1160731654">
    <w:abstractNumId w:val="14"/>
  </w:num>
  <w:num w:numId="13" w16cid:durableId="1238055866">
    <w:abstractNumId w:val="10"/>
  </w:num>
  <w:num w:numId="14" w16cid:durableId="284965675">
    <w:abstractNumId w:val="17"/>
  </w:num>
  <w:num w:numId="15" w16cid:durableId="615991113">
    <w:abstractNumId w:val="11"/>
  </w:num>
  <w:num w:numId="16" w16cid:durableId="1692801957">
    <w:abstractNumId w:val="12"/>
  </w:num>
  <w:num w:numId="17" w16cid:durableId="1685670298">
    <w:abstractNumId w:val="9"/>
  </w:num>
  <w:num w:numId="18" w16cid:durableId="929311753">
    <w:abstractNumId w:val="7"/>
  </w:num>
  <w:num w:numId="19" w16cid:durableId="2084597493">
    <w:abstractNumId w:val="6"/>
  </w:num>
  <w:num w:numId="20" w16cid:durableId="1394423037">
    <w:abstractNumId w:val="5"/>
  </w:num>
  <w:num w:numId="21" w16cid:durableId="1607036732">
    <w:abstractNumId w:val="4"/>
  </w:num>
  <w:num w:numId="22" w16cid:durableId="600335032">
    <w:abstractNumId w:val="8"/>
  </w:num>
  <w:num w:numId="23" w16cid:durableId="241258639">
    <w:abstractNumId w:val="3"/>
  </w:num>
  <w:num w:numId="24" w16cid:durableId="64226525">
    <w:abstractNumId w:val="2"/>
  </w:num>
  <w:num w:numId="25" w16cid:durableId="785274247">
    <w:abstractNumId w:val="1"/>
  </w:num>
  <w:num w:numId="26" w16cid:durableId="1987591744">
    <w:abstractNumId w:val="0"/>
  </w:num>
  <w:num w:numId="27" w16cid:durableId="958991816">
    <w:abstractNumId w:val="13"/>
  </w:num>
  <w:num w:numId="28" w16cid:durableId="1580673192">
    <w:abstractNumId w:val="15"/>
  </w:num>
  <w:num w:numId="29" w16cid:durableId="71515808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7A0"/>
    <w:rsid w:val="0004077E"/>
    <w:rsid w:val="00143B96"/>
    <w:rsid w:val="001447A0"/>
    <w:rsid w:val="001D4362"/>
    <w:rsid w:val="0024775D"/>
    <w:rsid w:val="002A35ED"/>
    <w:rsid w:val="002D4B6C"/>
    <w:rsid w:val="002F2107"/>
    <w:rsid w:val="003154D5"/>
    <w:rsid w:val="006A053C"/>
    <w:rsid w:val="006B2B45"/>
    <w:rsid w:val="00735D51"/>
    <w:rsid w:val="007833A7"/>
    <w:rsid w:val="008031BC"/>
    <w:rsid w:val="00824A45"/>
    <w:rsid w:val="0083734E"/>
    <w:rsid w:val="00855982"/>
    <w:rsid w:val="00A10484"/>
    <w:rsid w:val="00AF0C55"/>
    <w:rsid w:val="00C4035E"/>
    <w:rsid w:val="00C74074"/>
    <w:rsid w:val="00D305BD"/>
    <w:rsid w:val="00D45072"/>
    <w:rsid w:val="00D62B54"/>
    <w:rsid w:val="00F90B69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2EF1F"/>
  <w15:chartTrackingRefBased/>
  <w15:docId w15:val="{3E36A8D1-3D7B-412C-B6E9-2CD30EDCB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_12_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61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Bang Nguyen</cp:lastModifiedBy>
  <cp:revision>12</cp:revision>
  <dcterms:created xsi:type="dcterms:W3CDTF">2022-03-15T02:47:00Z</dcterms:created>
  <dcterms:modified xsi:type="dcterms:W3CDTF">2023-03-21T09:02:00Z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